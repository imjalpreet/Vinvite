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74" w:rsidRDefault="000A0772">
      <w:pPr>
        <w:pStyle w:val="Title"/>
      </w:pPr>
      <w:sdt>
        <w:sdtPr>
          <w:id w:val="745540532"/>
          <w:placeholder>
            <w:docPart w:val="F976879E12CB4C69BE619C87F57B041F"/>
          </w:placeholder>
          <w15:appearance w15:val="hidden"/>
        </w:sdtPr>
        <w:sdtEndPr/>
        <w:sdtContent>
          <w:r w:rsidR="00E7313A">
            <w:t>UI</w:t>
          </w:r>
        </w:sdtContent>
      </w:sdt>
      <w:r w:rsidR="00E7313A">
        <w:t xml:space="preserve"> AND WORKFLOW OF THE APP</w:t>
      </w:r>
      <w:r>
        <w:t xml:space="preserve"> |MINUTES</w:t>
      </w:r>
    </w:p>
    <w:p w:rsidR="009E2474" w:rsidRDefault="000A0772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E85F3568F0C94A3CA21019625D8E5687"/>
          </w:placeholder>
          <w:date w:fullDate="2014-04-09T2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E7313A">
            <w:rPr>
              <w:rStyle w:val="SubtleEmphasis"/>
            </w:rPr>
            <w:t>4/9/2014 8:00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81183405FCBC48BE8E498D628B9B755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E7313A">
            <w:rPr>
              <w:rStyle w:val="SubtleEmphasis"/>
            </w:rPr>
            <w:t>CIE, IIIT-H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9E247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9E2474">
              <w:tc>
                <w:tcPr>
                  <w:tcW w:w="2311" w:type="dxa"/>
                  <w:tcBorders>
                    <w:left w:val="nil"/>
                  </w:tcBorders>
                </w:tcPr>
                <w:p w:rsidR="009E2474" w:rsidRDefault="000A0772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38A26285BA424EB0BFF04D865D712264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9E2474" w:rsidRDefault="00E7313A" w:rsidP="00E7313A">
                      <w:pPr>
                        <w:spacing w:after="0"/>
                      </w:pPr>
                      <w:r>
                        <w:t>Sri Harsha Sir</w:t>
                      </w:r>
                    </w:p>
                  </w:tc>
                </w:sdtContent>
              </w:sdt>
            </w:tr>
            <w:tr w:rsidR="009E2474">
              <w:tc>
                <w:tcPr>
                  <w:tcW w:w="2311" w:type="dxa"/>
                  <w:tcBorders>
                    <w:left w:val="nil"/>
                  </w:tcBorders>
                </w:tcPr>
                <w:p w:rsidR="009E2474" w:rsidRDefault="000A0772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D7BF1EBFD1E44044A964845557410885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9E2474" w:rsidRDefault="00E7313A" w:rsidP="00E7313A">
                      <w:pPr>
                        <w:spacing w:after="0"/>
                      </w:pPr>
                      <w:r>
                        <w:t>Discussion about the UI</w:t>
                      </w:r>
                    </w:p>
                  </w:tc>
                </w:sdtContent>
              </w:sdt>
            </w:tr>
            <w:tr w:rsidR="009E2474">
              <w:tc>
                <w:tcPr>
                  <w:tcW w:w="2311" w:type="dxa"/>
                  <w:tcBorders>
                    <w:left w:val="nil"/>
                  </w:tcBorders>
                </w:tcPr>
                <w:p w:rsidR="009E2474" w:rsidRDefault="000A0772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38A26285BA424EB0BFF04D865D712264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9E2474" w:rsidRDefault="00E7313A" w:rsidP="00E7313A">
                      <w:pPr>
                        <w:spacing w:after="0"/>
                      </w:pPr>
                      <w:r>
                        <w:t>Sri Harsha Sir</w:t>
                      </w:r>
                    </w:p>
                  </w:tc>
                </w:sdtContent>
              </w:sdt>
            </w:tr>
            <w:tr w:rsidR="009E2474">
              <w:tc>
                <w:tcPr>
                  <w:tcW w:w="2311" w:type="dxa"/>
                  <w:tcBorders>
                    <w:left w:val="nil"/>
                  </w:tcBorders>
                </w:tcPr>
                <w:p w:rsidR="009E2474" w:rsidRDefault="00E7313A">
                  <w:pPr>
                    <w:pStyle w:val="Heading3"/>
                    <w:spacing w:after="0"/>
                  </w:pPr>
                  <w:r>
                    <w:t>Next Meeting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9E2474" w:rsidRDefault="00E7313A" w:rsidP="00E7313A">
                  <w:pPr>
                    <w:spacing w:after="0"/>
                    <w:ind w:left="0"/>
                  </w:pPr>
                  <w:r>
                    <w:t xml:space="preserve"> 11/9/2014</w:t>
                  </w:r>
                </w:p>
              </w:tc>
            </w:tr>
            <w:tr w:rsidR="009E2474">
              <w:tc>
                <w:tcPr>
                  <w:tcW w:w="2311" w:type="dxa"/>
                  <w:tcBorders>
                    <w:left w:val="nil"/>
                  </w:tcBorders>
                </w:tcPr>
                <w:p w:rsidR="009E2474" w:rsidRDefault="009E2474">
                  <w:pPr>
                    <w:pStyle w:val="Heading3"/>
                    <w:spacing w:after="0"/>
                  </w:pP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38A26285BA424EB0BFF04D865D712264"/>
                    </w:placeholder>
                    <w15:appearance w15:val="hidden"/>
                  </w:sdtPr>
                  <w:sdtEndPr/>
                  <w:sdtContent>
                    <w:p w:rsidR="009E2474" w:rsidRDefault="00E7313A" w:rsidP="00E7313A">
                      <w:pPr>
                        <w:spacing w:after="0"/>
                      </w:pPr>
                      <w:r>
                        <w:t xml:space="preserve"> </w:t>
                      </w:r>
                    </w:p>
                  </w:sdtContent>
                </w:sdt>
              </w:tc>
            </w:tr>
          </w:tbl>
          <w:p w:rsidR="009E2474" w:rsidRDefault="009E2474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9E2474">
              <w:tc>
                <w:tcPr>
                  <w:tcW w:w="5361" w:type="dxa"/>
                </w:tcPr>
                <w:p w:rsidR="009E2474" w:rsidRDefault="000A0772">
                  <w:pPr>
                    <w:spacing w:after="0"/>
                  </w:pPr>
                  <w:r>
                    <w:t>Attendees</w:t>
                  </w:r>
                </w:p>
                <w:p w:rsidR="009E2474" w:rsidRDefault="000A0772" w:rsidP="00E7313A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D9CC55C1001D4762BC63C457C97973C7"/>
                      </w:placeholder>
                      <w15:appearance w15:val="hidden"/>
                    </w:sdtPr>
                    <w:sdtEndPr/>
                    <w:sdtContent>
                      <w:r w:rsidR="00E7313A">
                        <w:t xml:space="preserve">Jalpreet, Raj, </w:t>
                      </w:r>
                      <w:proofErr w:type="spellStart"/>
                      <w:r w:rsidR="00E7313A">
                        <w:t>Vikram</w:t>
                      </w:r>
                      <w:proofErr w:type="spellEnd"/>
                    </w:sdtContent>
                  </w:sdt>
                </w:p>
              </w:tc>
            </w:tr>
          </w:tbl>
          <w:p w:rsidR="009E2474" w:rsidRDefault="009E2474">
            <w:pPr>
              <w:spacing w:after="0"/>
            </w:pPr>
          </w:p>
        </w:tc>
      </w:tr>
    </w:tbl>
    <w:p w:rsidR="009E2474" w:rsidRDefault="000A0772">
      <w:pPr>
        <w:pStyle w:val="Heading1"/>
      </w:pPr>
      <w:r>
        <w:t>Agenda topics</w:t>
      </w:r>
    </w:p>
    <w:p w:rsidR="009E2474" w:rsidRDefault="000A0772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F86EFFA5563249E0B1A80C181AB0EDA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E7313A">
            <w:rPr>
              <w:rStyle w:val="SubtleEmphasis"/>
            </w:rPr>
            <w:t>1 Hour</w:t>
          </w:r>
        </w:sdtContent>
      </w:sdt>
      <w:r>
        <w:t xml:space="preserve"> | Agenda topic </w:t>
      </w:r>
      <w:r w:rsidR="00E7313A">
        <w:rPr>
          <w:rStyle w:val="SubtleEmphasis"/>
        </w:rPr>
        <w:t>UI Prototype</w:t>
      </w:r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F44207A51A9A455C819C3614ABD05AE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E7313A">
            <w:rPr>
              <w:rStyle w:val="SubtleEmphasis"/>
            </w:rPr>
            <w:t xml:space="preserve">Jalpreet, Raj, </w:t>
          </w:r>
          <w:proofErr w:type="spellStart"/>
          <w:r w:rsidR="00E7313A">
            <w:rPr>
              <w:rStyle w:val="SubtleEmphasis"/>
            </w:rPr>
            <w:t>Vikram</w:t>
          </w:r>
          <w:proofErr w:type="spellEnd"/>
        </w:sdtContent>
      </w:sdt>
    </w:p>
    <w:p w:rsidR="009E2474" w:rsidRDefault="000A0772" w:rsidP="00E7313A">
      <w:proofErr w:type="gramStart"/>
      <w:r>
        <w:t xml:space="preserve">Discussion </w:t>
      </w:r>
      <w:proofErr w:type="gramEnd"/>
      <w:sdt>
        <w:sdtPr>
          <w:id w:val="983351720"/>
          <w:placeholder>
            <w:docPart w:val="E0D0D377BF8541F39B37A00697FB028B"/>
          </w:placeholder>
          <w15:appearance w15:val="hidden"/>
        </w:sdtPr>
        <w:sdtEndPr/>
        <w:sdtContent>
          <w:r w:rsidR="00E7313A">
            <w:t>: We discussed about the screens that we were supposed to design on proto.io with our client Sri      Harsha Sir</w:t>
          </w:r>
        </w:sdtContent>
      </w:sdt>
      <w:r w:rsidR="00E7313A">
        <w:t xml:space="preserve"> and he gave his views on the screens. He </w:t>
      </w:r>
      <w:r w:rsidR="00957130">
        <w:t>explained us how he exactly wants the screens to look and what is the color scheme we should follow while design the screens.</w:t>
      </w:r>
    </w:p>
    <w:p w:rsidR="009E2474" w:rsidRDefault="000A0772">
      <w:proofErr w:type="gramStart"/>
      <w:r>
        <w:t xml:space="preserve">Conclusion </w:t>
      </w:r>
      <w:proofErr w:type="gramEnd"/>
      <w:sdt>
        <w:sdtPr>
          <w:id w:val="-1232158815"/>
          <w:placeholder>
            <w:docPart w:val="4EB0FAC6F749418283B57752B597B14E"/>
          </w:placeholder>
          <w15:appearance w15:val="hidden"/>
        </w:sdtPr>
        <w:sdtEndPr/>
        <w:sdtContent>
          <w:r w:rsidR="00957130">
            <w:t>: We are now supposed to design the screens on proto.io and submit them to Sri Harsha Sir by Saturday,13/9/2014</w:t>
          </w:r>
        </w:sdtContent>
      </w:sdt>
      <w:r w:rsidR="00957130">
        <w:t xml:space="preserve">. The screens are supposed to be designed by Jalpreet and </w:t>
      </w:r>
      <w:proofErr w:type="spellStart"/>
      <w:r w:rsidR="00957130">
        <w:t>Manas</w:t>
      </w:r>
      <w:proofErr w:type="spellEnd"/>
      <w:r w:rsidR="00957130">
        <w:t xml:space="preserve">. The UI inspirations are supposed to be provided by Raj and </w:t>
      </w:r>
      <w:proofErr w:type="spellStart"/>
      <w:r w:rsidR="00957130">
        <w:t>Vikram</w:t>
      </w:r>
      <w:proofErr w:type="spellEnd"/>
      <w:r w:rsidR="00957130">
        <w:t>.</w:t>
      </w:r>
    </w:p>
    <w:p w:rsidR="009E2474" w:rsidRDefault="000A0772">
      <w:proofErr w:type="gramStart"/>
      <w:r>
        <w:t xml:space="preserve">Observers </w:t>
      </w:r>
      <w:proofErr w:type="gramEnd"/>
      <w:sdt>
        <w:sdtPr>
          <w:id w:val="-1956164916"/>
          <w:placeholder>
            <w:docPart w:val="38A26285BA424EB0BFF04D865D712264"/>
          </w:placeholder>
          <w15:appearance w15:val="hidden"/>
        </w:sdtPr>
        <w:sdtEndPr/>
        <w:sdtContent>
          <w:r w:rsidR="00957130">
            <w:t xml:space="preserve">: Jalpreet, Raj, </w:t>
          </w:r>
          <w:proofErr w:type="spellStart"/>
          <w:r w:rsidR="00957130">
            <w:t>Vikram</w:t>
          </w:r>
          <w:proofErr w:type="spellEnd"/>
          <w:r w:rsidR="00957130">
            <w:t xml:space="preserve"> and Our mentor </w:t>
          </w:r>
          <w:proofErr w:type="spellStart"/>
          <w:r w:rsidR="00957130">
            <w:t>Sarthak</w:t>
          </w:r>
          <w:proofErr w:type="spellEnd"/>
          <w:r w:rsidR="00957130">
            <w:t xml:space="preserve"> Aggarwal Sir.</w:t>
          </w:r>
        </w:sdtContent>
      </w:sdt>
    </w:p>
    <w:p w:rsidR="009E2474" w:rsidRDefault="000A0772" w:rsidP="00E7313A">
      <w:r>
        <w:t xml:space="preserve">Resource </w:t>
      </w:r>
      <w:proofErr w:type="gramStart"/>
      <w:r>
        <w:t xml:space="preserve">persons </w:t>
      </w:r>
      <w:proofErr w:type="gramEnd"/>
      <w:sdt>
        <w:sdtPr>
          <w:id w:val="-797290336"/>
          <w:placeholder>
            <w:docPart w:val="FF037D4A95164B259693FB08D2C8D9AD"/>
          </w:placeholder>
          <w15:appearance w15:val="hidden"/>
        </w:sdtPr>
        <w:sdtEndPr/>
        <w:sdtContent>
          <w:r w:rsidR="00957130">
            <w:t xml:space="preserve">: Sri Harsha Sir, </w:t>
          </w:r>
          <w:proofErr w:type="spellStart"/>
          <w:r w:rsidR="00957130">
            <w:t>Abhilash</w:t>
          </w:r>
          <w:proofErr w:type="spellEnd"/>
          <w:r w:rsidR="00957130">
            <w:t xml:space="preserve"> Sir.</w:t>
          </w:r>
          <w:bookmarkStart w:id="0" w:name="_GoBack"/>
          <w:bookmarkEnd w:id="0"/>
        </w:sdtContent>
      </w:sdt>
    </w:p>
    <w:sectPr w:rsidR="009E2474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72" w:rsidRDefault="000A0772">
      <w:r>
        <w:separator/>
      </w:r>
    </w:p>
    <w:p w:rsidR="000A0772" w:rsidRDefault="000A0772"/>
    <w:p w:rsidR="000A0772" w:rsidRDefault="000A0772"/>
  </w:endnote>
  <w:endnote w:type="continuationSeparator" w:id="0">
    <w:p w:rsidR="000A0772" w:rsidRDefault="000A0772">
      <w:r>
        <w:continuationSeparator/>
      </w:r>
    </w:p>
    <w:p w:rsidR="000A0772" w:rsidRDefault="000A0772"/>
    <w:p w:rsidR="000A0772" w:rsidRDefault="000A0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74" w:rsidRDefault="000A077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313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72" w:rsidRDefault="000A0772">
      <w:r>
        <w:separator/>
      </w:r>
    </w:p>
    <w:p w:rsidR="000A0772" w:rsidRDefault="000A0772"/>
    <w:p w:rsidR="000A0772" w:rsidRDefault="000A0772"/>
  </w:footnote>
  <w:footnote w:type="continuationSeparator" w:id="0">
    <w:p w:rsidR="000A0772" w:rsidRDefault="000A0772">
      <w:r>
        <w:continuationSeparator/>
      </w:r>
    </w:p>
    <w:p w:rsidR="000A0772" w:rsidRDefault="000A0772"/>
    <w:p w:rsidR="000A0772" w:rsidRDefault="000A077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3A"/>
    <w:rsid w:val="000A0772"/>
    <w:rsid w:val="003171A8"/>
    <w:rsid w:val="00957130"/>
    <w:rsid w:val="009E2474"/>
    <w:rsid w:val="00E7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9DEE5-143A-48B6-AB2E-908F477C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pr_000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76879E12CB4C69BE619C87F57B0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FC33-82E8-4E88-A17A-D0D6C84FC3C7}"/>
      </w:docPartPr>
      <w:docPartBody>
        <w:p w:rsidR="00000000" w:rsidRDefault="00B9118F">
          <w:pPr>
            <w:pStyle w:val="F976879E12CB4C69BE619C87F57B041F"/>
          </w:pPr>
          <w:r>
            <w:t>[Meeting Title]</w:t>
          </w:r>
        </w:p>
      </w:docPartBody>
    </w:docPart>
    <w:docPart>
      <w:docPartPr>
        <w:name w:val="E85F3568F0C94A3CA21019625D8E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4DF54-76A5-4D67-8099-4C559F154522}"/>
      </w:docPartPr>
      <w:docPartBody>
        <w:p w:rsidR="00000000" w:rsidRDefault="00B9118F">
          <w:pPr>
            <w:pStyle w:val="E85F3568F0C94A3CA21019625D8E568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81183405FCBC48BE8E498D628B9B7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9792A-EA6B-4D37-B2E9-78AB8DE3C3E8}"/>
      </w:docPartPr>
      <w:docPartBody>
        <w:p w:rsidR="00000000" w:rsidRDefault="00B9118F">
          <w:pPr>
            <w:pStyle w:val="81183405FCBC48BE8E498D628B9B755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38A26285BA424EB0BFF04D865D712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2EC13-94ED-4CE0-A8EF-A623C2340469}"/>
      </w:docPartPr>
      <w:docPartBody>
        <w:p w:rsidR="00000000" w:rsidRDefault="00B9118F">
          <w:pPr>
            <w:pStyle w:val="38A26285BA424EB0BFF04D865D712264"/>
          </w:pPr>
          <w:r>
            <w:t>[Name]</w:t>
          </w:r>
        </w:p>
      </w:docPartBody>
    </w:docPart>
    <w:docPart>
      <w:docPartPr>
        <w:name w:val="D7BF1EBFD1E44044A96484555741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6743F-4C60-4939-92CE-672102D746BE}"/>
      </w:docPartPr>
      <w:docPartBody>
        <w:p w:rsidR="00000000" w:rsidRDefault="00B9118F">
          <w:pPr>
            <w:pStyle w:val="D7BF1EBFD1E44044A964845557410885"/>
          </w:pPr>
          <w:r>
            <w:t>[Purpose]</w:t>
          </w:r>
        </w:p>
      </w:docPartBody>
    </w:docPart>
    <w:docPart>
      <w:docPartPr>
        <w:name w:val="D9CC55C1001D4762BC63C457C9797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4C55-1892-4BB1-A4F5-766A4C473DF3}"/>
      </w:docPartPr>
      <w:docPartBody>
        <w:p w:rsidR="00000000" w:rsidRDefault="00B9118F">
          <w:pPr>
            <w:pStyle w:val="D9CC55C1001D4762BC63C457C97973C7"/>
          </w:pPr>
          <w:r>
            <w:t>[Attendees]</w:t>
          </w:r>
        </w:p>
      </w:docPartBody>
    </w:docPart>
    <w:docPart>
      <w:docPartPr>
        <w:name w:val="F86EFFA5563249E0B1A80C181AB0E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1FE61-D2CA-4C6D-8FD1-AE69DA58650C}"/>
      </w:docPartPr>
      <w:docPartBody>
        <w:p w:rsidR="00000000" w:rsidRDefault="00B9118F">
          <w:pPr>
            <w:pStyle w:val="F86EFFA5563249E0B1A80C181AB0EDA3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F44207A51A9A455C819C3614ABD05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43883-DB29-438B-8CD1-7DC9FD3365F7}"/>
      </w:docPartPr>
      <w:docPartBody>
        <w:p w:rsidR="00000000" w:rsidRDefault="00B9118F">
          <w:pPr>
            <w:pStyle w:val="F44207A51A9A455C819C3614ABD05AEC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E0D0D377BF8541F39B37A00697FB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6F95D-2425-46B4-B65A-FEAB259DFB04}"/>
      </w:docPartPr>
      <w:docPartBody>
        <w:p w:rsidR="00000000" w:rsidRDefault="00B9118F">
          <w:pPr>
            <w:pStyle w:val="E0D0D377BF8541F39B37A00697FB028B"/>
          </w:pPr>
          <w:r>
            <w:t>[Conversation]</w:t>
          </w:r>
        </w:p>
      </w:docPartBody>
    </w:docPart>
    <w:docPart>
      <w:docPartPr>
        <w:name w:val="4EB0FAC6F749418283B57752B597B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15273-E7A4-4992-BB60-AFB89D4B5B6E}"/>
      </w:docPartPr>
      <w:docPartBody>
        <w:p w:rsidR="00000000" w:rsidRDefault="00B9118F">
          <w:pPr>
            <w:pStyle w:val="4EB0FAC6F749418283B57752B597B14E"/>
          </w:pPr>
          <w:r>
            <w:t>[Closing]</w:t>
          </w:r>
        </w:p>
      </w:docPartBody>
    </w:docPart>
    <w:docPart>
      <w:docPartPr>
        <w:name w:val="FF037D4A95164B259693FB08D2C8D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47BF0-C9C5-4231-8526-B2CB84642D16}"/>
      </w:docPartPr>
      <w:docPartBody>
        <w:p w:rsidR="00000000" w:rsidRDefault="00B9118F">
          <w:pPr>
            <w:pStyle w:val="FF037D4A95164B259693FB08D2C8D9AD"/>
          </w:pPr>
          <w:r>
            <w:t>[Names]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9B"/>
    <w:rsid w:val="00B9118F"/>
    <w:rsid w:val="00D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6879E12CB4C69BE619C87F57B041F">
    <w:name w:val="F976879E12CB4C69BE619C87F57B041F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E85F3568F0C94A3CA21019625D8E5687">
    <w:name w:val="E85F3568F0C94A3CA21019625D8E5687"/>
  </w:style>
  <w:style w:type="paragraph" w:customStyle="1" w:styleId="81183405FCBC48BE8E498D628B9B755D">
    <w:name w:val="81183405FCBC48BE8E498D628B9B755D"/>
  </w:style>
  <w:style w:type="paragraph" w:customStyle="1" w:styleId="38A26285BA424EB0BFF04D865D712264">
    <w:name w:val="38A26285BA424EB0BFF04D865D712264"/>
  </w:style>
  <w:style w:type="paragraph" w:customStyle="1" w:styleId="D7BF1EBFD1E44044A964845557410885">
    <w:name w:val="D7BF1EBFD1E44044A964845557410885"/>
  </w:style>
  <w:style w:type="paragraph" w:customStyle="1" w:styleId="D9CC55C1001D4762BC63C457C97973C7">
    <w:name w:val="D9CC55C1001D4762BC63C457C97973C7"/>
  </w:style>
  <w:style w:type="paragraph" w:customStyle="1" w:styleId="F86EFFA5563249E0B1A80C181AB0EDA3">
    <w:name w:val="F86EFFA5563249E0B1A80C181AB0EDA3"/>
  </w:style>
  <w:style w:type="paragraph" w:customStyle="1" w:styleId="A0E945467A8D46A18252412525984DE2">
    <w:name w:val="A0E945467A8D46A18252412525984DE2"/>
  </w:style>
  <w:style w:type="paragraph" w:customStyle="1" w:styleId="F44207A51A9A455C819C3614ABD05AEC">
    <w:name w:val="F44207A51A9A455C819C3614ABD05AEC"/>
  </w:style>
  <w:style w:type="paragraph" w:customStyle="1" w:styleId="E0D0D377BF8541F39B37A00697FB028B">
    <w:name w:val="E0D0D377BF8541F39B37A00697FB028B"/>
  </w:style>
  <w:style w:type="paragraph" w:customStyle="1" w:styleId="4EB0FAC6F749418283B57752B597B14E">
    <w:name w:val="4EB0FAC6F749418283B57752B597B14E"/>
  </w:style>
  <w:style w:type="paragraph" w:customStyle="1" w:styleId="6BD0C0BE2A684C72BF4AECA82DD438AC">
    <w:name w:val="6BD0C0BE2A684C72BF4AECA82DD438AC"/>
  </w:style>
  <w:style w:type="paragraph" w:customStyle="1" w:styleId="429EC2B50A16489EAEAB5EE7BC88B352">
    <w:name w:val="429EC2B50A16489EAEAB5EE7BC88B352"/>
  </w:style>
  <w:style w:type="paragraph" w:customStyle="1" w:styleId="D6D5A7C7C2C244F498E482F6200F5278">
    <w:name w:val="D6D5A7C7C2C244F498E482F6200F5278"/>
  </w:style>
  <w:style w:type="paragraph" w:customStyle="1" w:styleId="FF037D4A95164B259693FB08D2C8D9AD">
    <w:name w:val="FF037D4A95164B259693FB08D2C8D9AD"/>
  </w:style>
  <w:style w:type="paragraph" w:customStyle="1" w:styleId="E1F6D5BBC740458B86C94F07CBB61E4E">
    <w:name w:val="E1F6D5BBC740458B86C94F07CBB61E4E"/>
  </w:style>
  <w:style w:type="paragraph" w:customStyle="1" w:styleId="C6172F302A8D49F58E15F1AAE17D2C42">
    <w:name w:val="C6172F302A8D49F58E15F1AAE17D2C42"/>
    <w:rsid w:val="00DC1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JALPREET NANDA</dc:creator>
  <cp:keywords/>
  <cp:lastModifiedBy>JALPREET NANDA</cp:lastModifiedBy>
  <cp:revision>2</cp:revision>
  <dcterms:created xsi:type="dcterms:W3CDTF">2014-09-13T00:00:00Z</dcterms:created>
  <dcterms:modified xsi:type="dcterms:W3CDTF">2014-09-13T00:00:00Z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